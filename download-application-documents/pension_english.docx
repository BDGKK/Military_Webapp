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278E" w14:textId="71B299A4" w:rsidR="00D06709" w:rsidRPr="00D06709" w:rsidRDefault="00D16BF2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410EA" wp14:editId="0D63D6E7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52EB7" w14:textId="37D3B36B" w:rsidR="00B24AC0" w:rsidRPr="000C74CC" w:rsidRDefault="00B24A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</w:t>
                            </w:r>
                            <w:r w:rsidR="00834CC2"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10E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74C52EB7" w14:textId="37D3B36B" w:rsidR="00B24AC0" w:rsidRPr="000C74CC" w:rsidRDefault="00B24AC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</w:t>
                      </w:r>
                      <w:r w:rsidR="00834CC2"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961">
        <w:rPr>
          <w:noProof/>
        </w:rPr>
        <w:drawing>
          <wp:anchor distT="0" distB="0" distL="114300" distR="114300" simplePos="0" relativeHeight="251661312" behindDoc="0" locked="0" layoutInCell="1" allowOverlap="1" wp14:anchorId="19DD6E21" wp14:editId="00E226EC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1B"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78943C" wp14:editId="765E1450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102E9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2c3b57 [3215]" stroked="f" strokeweight="1pt">
                <w10:wrap anchorx="page"/>
              </v:rect>
            </w:pict>
          </mc:Fallback>
        </mc:AlternateContent>
      </w:r>
    </w:p>
    <w:p w14:paraId="4859FE2B" w14:textId="7D650EB3" w:rsidR="00AB03FA" w:rsidRDefault="00D16BF2" w:rsidP="008878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187A7" wp14:editId="2AE23FF3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1FB4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 w:rsidR="007E57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8C5B7" wp14:editId="28F1F572">
                <wp:simplePos x="0" y="0"/>
                <wp:positionH relativeFrom="margin">
                  <wp:align>right</wp:align>
                </wp:positionH>
                <wp:positionV relativeFrom="paragraph">
                  <wp:posOffset>1243157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1D9EF" w14:textId="77777777" w:rsidR="009E2817" w:rsidRDefault="009E2817" w:rsidP="009F1087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FB8CCB" w14:textId="5A58B418" w:rsidR="007E5726" w:rsidRPr="00FB6C7A" w:rsidRDefault="009F1087" w:rsidP="009F1087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6C7A">
                              <w:rPr>
                                <w:rFonts w:ascii="Times New Roman" w:hAnsi="Times New Roman" w:cs="Times New Roman"/>
                              </w:rPr>
                              <w:t xml:space="preserve">Application for </w:t>
                            </w:r>
                            <w:r w:rsidR="00A76F60" w:rsidRPr="00FB6C7A">
                              <w:rPr>
                                <w:rFonts w:ascii="Times New Roman" w:hAnsi="Times New Roman" w:cs="Times New Roman"/>
                              </w:rPr>
                              <w:t>pension</w:t>
                            </w:r>
                          </w:p>
                          <w:p w14:paraId="4B240479" w14:textId="77777777" w:rsidR="00A76F60" w:rsidRPr="00FB6C7A" w:rsidRDefault="00A76F60" w:rsidP="00A76F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8A5885" w14:textId="77777777" w:rsidR="00A76F60" w:rsidRDefault="00A76F60" w:rsidP="00A76F6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C5DECF8" w14:textId="77777777" w:rsidR="009E2817" w:rsidRDefault="009E2817" w:rsidP="00A76F6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AFDF0A3" w14:textId="4048AEE7" w:rsidR="005D708E" w:rsidRPr="00C129C3" w:rsidRDefault="000F2321" w:rsidP="00C129C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User </w:t>
                            </w:r>
                            <w:r w:rsidR="00BF3042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ID</w:t>
                            </w:r>
                          </w:p>
                          <w:p w14:paraId="6F57088C" w14:textId="6967471D" w:rsidR="00C129C3" w:rsidRPr="00C129C3" w:rsidRDefault="00C129C3" w:rsidP="00C129C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433302A1" w14:textId="530B68C9" w:rsidR="00413905" w:rsidRPr="005847FD" w:rsidRDefault="000F2321" w:rsidP="005847F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</w:p>
                          <w:p w14:paraId="77BFCF64" w14:textId="5AC5D173" w:rsidR="005847FD" w:rsidRPr="005847FD" w:rsidRDefault="005847FD" w:rsidP="005847FD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6D79001A" w14:textId="7B47A1A1" w:rsidR="00CD05A2" w:rsidRPr="00000270" w:rsidRDefault="000F2321" w:rsidP="003D54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Have you worked more than 20 years in your service?</w:t>
                            </w:r>
                          </w:p>
                          <w:p w14:paraId="2EB79374" w14:textId="51750481" w:rsidR="00000270" w:rsidRPr="007C064F" w:rsidRDefault="007C064F" w:rsidP="005E1B1B">
                            <w:pPr>
                              <w:ind w:left="1190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17F7E">
                              <w:pict w14:anchorId="6F2E9CA9">
                                <v:shape id="_x0000_i1032" type="#_x0000_t75" style="width:10.2pt;height:10.8pt;visibility:visible;mso-wrap-style:square">
                                  <v:imagedata r:id="rId11" o:title=""/>
                                </v:shape>
                              </w:pict>
                            </w:r>
                            <w:r w:rsidRPr="007C064F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475003" w:rsidRPr="007C06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Yes</w:t>
                            </w:r>
                            <w:r w:rsidR="00475003" w:rsidRPr="007C06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475003" w:rsidRPr="007C06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5E1B1B">
                              <w:rPr>
                                <w:noProof/>
                              </w:rPr>
                              <w:drawing>
                                <wp:inline distT="0" distB="0" distL="0" distR="0" wp14:anchorId="4E2AFE63" wp14:editId="626DF128">
                                  <wp:extent cx="127000" cy="135255"/>
                                  <wp:effectExtent l="0" t="0" r="635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1B1B">
                              <w:rPr>
                                <w:rFonts w:ascii="Times New Roman" w:hAnsi="Times New Roman" w:hint="cs"/>
                                <w:sz w:val="24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475003" w:rsidRPr="007C06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</w:t>
                            </w:r>
                          </w:p>
                          <w:p w14:paraId="38482BCA" w14:textId="0107685F" w:rsidR="00475003" w:rsidRPr="00B269FA" w:rsidRDefault="00E50D00" w:rsidP="00B269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Rank</w:t>
                            </w:r>
                          </w:p>
                          <w:p w14:paraId="501CECF5" w14:textId="4CDCA067" w:rsidR="00B269FA" w:rsidRPr="00B269FA" w:rsidRDefault="00B269FA" w:rsidP="00B269F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………………………………………..</w:t>
                            </w:r>
                          </w:p>
                          <w:p w14:paraId="6C2B1566" w14:textId="2E7742F4" w:rsidR="00E50D00" w:rsidRPr="00DD6486" w:rsidRDefault="00E50D00" w:rsidP="003D54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Years of service</w:t>
                            </w:r>
                          </w:p>
                          <w:p w14:paraId="599077E7" w14:textId="45D94ABB" w:rsidR="00DD6486" w:rsidRPr="00E50D00" w:rsidRDefault="00B269FA" w:rsidP="00DD6486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4E84897E" w14:textId="79229FBB" w:rsidR="00B269FA" w:rsidRPr="00B269FA" w:rsidRDefault="00E50D00" w:rsidP="00B269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Salary</w:t>
                            </w:r>
                          </w:p>
                          <w:p w14:paraId="58C31FAD" w14:textId="55D257CA" w:rsidR="00B269FA" w:rsidRPr="00B269FA" w:rsidRDefault="00B269FA" w:rsidP="00B269F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237AD27D" w14:textId="186066B9" w:rsidR="00351A8D" w:rsidRPr="00B269FA" w:rsidRDefault="00492844" w:rsidP="00B269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Do you have any disabilities?</w:t>
                            </w:r>
                          </w:p>
                          <w:p w14:paraId="63AE084B" w14:textId="5F90A91A" w:rsidR="00B269FA" w:rsidRPr="00B269FA" w:rsidRDefault="00B269FA" w:rsidP="00B269F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59F0116" w14:textId="7EDCC206" w:rsidR="00E50D00" w:rsidRPr="004A227B" w:rsidRDefault="00492844" w:rsidP="003D54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Nominate a granter for your pension</w:t>
                            </w:r>
                          </w:p>
                          <w:p w14:paraId="51135D34" w14:textId="51093F81" w:rsidR="009E2817" w:rsidRDefault="009E2817" w:rsidP="009E2817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1193"/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Name: ………………………………………………….</w:t>
                            </w:r>
                            <w:r w:rsidR="00B923C9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</w:p>
                          <w:p w14:paraId="0397D329" w14:textId="3EC74E13" w:rsidR="004A227B" w:rsidRPr="003D54CA" w:rsidRDefault="009E2817" w:rsidP="009E2817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946" w:firstLine="24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Relationship: 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C5B7" id="Text Box 8" o:spid="_x0000_s1027" type="#_x0000_t202" style="position:absolute;margin-left:488.8pt;margin-top:97.9pt;width:540pt;height:614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NMq+9uAA&#10;AAAKAQAADwAAAAAAAAAAAAAAAACcBAAAZHJzL2Rvd25yZXYueG1sUEsFBgAAAAAEAAQA8wAAAKkF&#10;AAAAAA==&#10;" fillcolor="white [3201]" stroked="f" strokeweight=".5pt">
                <v:textbox>
                  <w:txbxContent>
                    <w:p w14:paraId="1801D9EF" w14:textId="77777777" w:rsidR="009E2817" w:rsidRDefault="009E2817" w:rsidP="009F1087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FB8CCB" w14:textId="5A58B418" w:rsidR="007E5726" w:rsidRPr="00FB6C7A" w:rsidRDefault="009F1087" w:rsidP="009F1087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6C7A">
                        <w:rPr>
                          <w:rFonts w:ascii="Times New Roman" w:hAnsi="Times New Roman" w:cs="Times New Roman"/>
                        </w:rPr>
                        <w:t xml:space="preserve">Application for </w:t>
                      </w:r>
                      <w:r w:rsidR="00A76F60" w:rsidRPr="00FB6C7A">
                        <w:rPr>
                          <w:rFonts w:ascii="Times New Roman" w:hAnsi="Times New Roman" w:cs="Times New Roman"/>
                        </w:rPr>
                        <w:t>pension</w:t>
                      </w:r>
                    </w:p>
                    <w:p w14:paraId="4B240479" w14:textId="77777777" w:rsidR="00A76F60" w:rsidRPr="00FB6C7A" w:rsidRDefault="00A76F60" w:rsidP="00A76F6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38A5885" w14:textId="77777777" w:rsidR="00A76F60" w:rsidRDefault="00A76F60" w:rsidP="00A76F6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C5DECF8" w14:textId="77777777" w:rsidR="009E2817" w:rsidRDefault="009E2817" w:rsidP="00A76F6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AFDF0A3" w14:textId="4048AEE7" w:rsidR="005D708E" w:rsidRPr="00C129C3" w:rsidRDefault="000F2321" w:rsidP="00C129C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User </w:t>
                      </w:r>
                      <w:r w:rsidR="00BF3042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ID</w:t>
                      </w:r>
                    </w:p>
                    <w:p w14:paraId="6F57088C" w14:textId="6967471D" w:rsidR="00C129C3" w:rsidRPr="00C129C3" w:rsidRDefault="00C129C3" w:rsidP="00C129C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433302A1" w14:textId="530B68C9" w:rsidR="00413905" w:rsidRPr="005847FD" w:rsidRDefault="000F2321" w:rsidP="005847F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</w:p>
                    <w:p w14:paraId="77BFCF64" w14:textId="5AC5D173" w:rsidR="005847FD" w:rsidRPr="005847FD" w:rsidRDefault="005847FD" w:rsidP="005847FD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6D79001A" w14:textId="7B47A1A1" w:rsidR="00CD05A2" w:rsidRPr="00000270" w:rsidRDefault="000F2321" w:rsidP="003D54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Have you worked more than 20 years in your service?</w:t>
                      </w:r>
                    </w:p>
                    <w:p w14:paraId="2EB79374" w14:textId="51750481" w:rsidR="00000270" w:rsidRPr="007C064F" w:rsidRDefault="007C064F" w:rsidP="005E1B1B">
                      <w:pPr>
                        <w:ind w:left="1190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17F7E">
                        <w:pict w14:anchorId="6F2E9CA9">
                          <v:shape id="_x0000_i1032" type="#_x0000_t75" style="width:10.2pt;height:10.8pt;visibility:visible;mso-wrap-style:square">
                            <v:imagedata r:id="rId11" o:title=""/>
                          </v:shape>
                        </w:pict>
                      </w:r>
                      <w:r w:rsidRPr="007C064F">
                        <w:rPr>
                          <w:rFonts w:hint="cs"/>
                          <w:cs/>
                          <w:lang w:bidi="si-LK"/>
                        </w:rPr>
                        <w:t xml:space="preserve"> </w:t>
                      </w:r>
                      <w:r w:rsidR="00475003" w:rsidRPr="007C064F">
                        <w:rPr>
                          <w:rFonts w:ascii="Times New Roman" w:hAnsi="Times New Roman" w:cs="Times New Roman"/>
                          <w:sz w:val="24"/>
                        </w:rPr>
                        <w:t>Yes</w:t>
                      </w:r>
                      <w:r w:rsidR="00475003" w:rsidRPr="007C06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475003" w:rsidRPr="007C06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5E1B1B">
                        <w:rPr>
                          <w:noProof/>
                        </w:rPr>
                        <w:drawing>
                          <wp:inline distT="0" distB="0" distL="0" distR="0" wp14:anchorId="4E2AFE63" wp14:editId="626DF128">
                            <wp:extent cx="127000" cy="135255"/>
                            <wp:effectExtent l="0" t="0" r="635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1B1B">
                        <w:rPr>
                          <w:rFonts w:ascii="Times New Roman" w:hAnsi="Times New Roman" w:hint="cs"/>
                          <w:sz w:val="24"/>
                          <w:cs/>
                          <w:lang w:bidi="si-LK"/>
                        </w:rPr>
                        <w:t xml:space="preserve"> </w:t>
                      </w:r>
                      <w:r w:rsidR="00475003" w:rsidRPr="007C064F"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</w:p>
                    <w:p w14:paraId="38482BCA" w14:textId="0107685F" w:rsidR="00475003" w:rsidRPr="00B269FA" w:rsidRDefault="00E50D00" w:rsidP="00B269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Rank</w:t>
                      </w:r>
                    </w:p>
                    <w:p w14:paraId="501CECF5" w14:textId="4CDCA067" w:rsidR="00B269FA" w:rsidRPr="00B269FA" w:rsidRDefault="00B269FA" w:rsidP="00B269F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………………………………………..</w:t>
                      </w:r>
                    </w:p>
                    <w:p w14:paraId="6C2B1566" w14:textId="2E7742F4" w:rsidR="00E50D00" w:rsidRPr="00DD6486" w:rsidRDefault="00E50D00" w:rsidP="003D54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Years of service</w:t>
                      </w:r>
                    </w:p>
                    <w:p w14:paraId="599077E7" w14:textId="45D94ABB" w:rsidR="00DD6486" w:rsidRPr="00E50D00" w:rsidRDefault="00B269FA" w:rsidP="00DD6486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………………………………………</w:t>
                      </w:r>
                    </w:p>
                    <w:p w14:paraId="4E84897E" w14:textId="79229FBB" w:rsidR="00B269FA" w:rsidRPr="00B269FA" w:rsidRDefault="00E50D00" w:rsidP="00B269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Salary</w:t>
                      </w:r>
                    </w:p>
                    <w:p w14:paraId="58C31FAD" w14:textId="55D257CA" w:rsidR="00B269FA" w:rsidRPr="00B269FA" w:rsidRDefault="00B269FA" w:rsidP="00B269F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</w:t>
                      </w:r>
                    </w:p>
                    <w:p w14:paraId="237AD27D" w14:textId="186066B9" w:rsidR="00351A8D" w:rsidRPr="00B269FA" w:rsidRDefault="00492844" w:rsidP="00B269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Do you have any disabilities?</w:t>
                      </w:r>
                    </w:p>
                    <w:p w14:paraId="63AE084B" w14:textId="5F90A91A" w:rsidR="00B269FA" w:rsidRPr="00B269FA" w:rsidRDefault="00B269FA" w:rsidP="00B269F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759F0116" w14:textId="7EDCC206" w:rsidR="00E50D00" w:rsidRPr="004A227B" w:rsidRDefault="00492844" w:rsidP="003D54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Nominate a granter for your pension</w:t>
                      </w:r>
                    </w:p>
                    <w:p w14:paraId="51135D34" w14:textId="51093F81" w:rsidR="009E2817" w:rsidRDefault="009E2817" w:rsidP="009E2817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1193"/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Name: ………………………………………………….</w:t>
                      </w:r>
                      <w:r w:rsidR="00B923C9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</w:p>
                    <w:p w14:paraId="0397D329" w14:textId="3EC74E13" w:rsidR="004A227B" w:rsidRPr="003D54CA" w:rsidRDefault="009E2817" w:rsidP="009E2817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946" w:firstLine="24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Relationship: ………………………………………….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C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D5EC8" wp14:editId="3A5F5D4A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05C67" id="Rectangle 7" o:spid="_x0000_s1026" style="position:absolute;margin-left:559.15pt;margin-top:713.7pt;width:610.35pt;height:9.8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4C60" w14:textId="77777777" w:rsidR="002210D6" w:rsidRDefault="002210D6" w:rsidP="00D06709">
      <w:r>
        <w:separator/>
      </w:r>
    </w:p>
  </w:endnote>
  <w:endnote w:type="continuationSeparator" w:id="0">
    <w:p w14:paraId="7BB0BD64" w14:textId="77777777" w:rsidR="002210D6" w:rsidRDefault="002210D6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2E79" w14:textId="77777777" w:rsidR="002210D6" w:rsidRDefault="002210D6" w:rsidP="00D06709">
      <w:r>
        <w:separator/>
      </w:r>
    </w:p>
  </w:footnote>
  <w:footnote w:type="continuationSeparator" w:id="0">
    <w:p w14:paraId="6348AAC2" w14:textId="77777777" w:rsidR="002210D6" w:rsidRDefault="002210D6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9DD6E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15pt;height:15.6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542C9"/>
    <w:multiLevelType w:val="hybridMultilevel"/>
    <w:tmpl w:val="B4BE5B20"/>
    <w:lvl w:ilvl="0" w:tplc="4372CDF2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1186AA9"/>
    <w:multiLevelType w:val="hybridMultilevel"/>
    <w:tmpl w:val="410E2982"/>
    <w:lvl w:ilvl="0" w:tplc="4372CDF2">
      <w:start w:val="1"/>
      <w:numFmt w:val="decimal"/>
      <w:suff w:val="space"/>
      <w:lvlText w:val="%1."/>
      <w:lvlJc w:val="left"/>
      <w:pPr>
        <w:ind w:left="36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D6"/>
    <w:rsid w:val="00000270"/>
    <w:rsid w:val="00024FB2"/>
    <w:rsid w:val="0004454E"/>
    <w:rsid w:val="000818C8"/>
    <w:rsid w:val="0008421E"/>
    <w:rsid w:val="00093D1B"/>
    <w:rsid w:val="000C2C90"/>
    <w:rsid w:val="000C74CC"/>
    <w:rsid w:val="000F2321"/>
    <w:rsid w:val="001A47B6"/>
    <w:rsid w:val="002210D6"/>
    <w:rsid w:val="00224DA0"/>
    <w:rsid w:val="00270521"/>
    <w:rsid w:val="002F56E5"/>
    <w:rsid w:val="00336645"/>
    <w:rsid w:val="00351A8D"/>
    <w:rsid w:val="003A7661"/>
    <w:rsid w:val="003D54CA"/>
    <w:rsid w:val="004124D7"/>
    <w:rsid w:val="00413905"/>
    <w:rsid w:val="00435761"/>
    <w:rsid w:val="00475003"/>
    <w:rsid w:val="00492844"/>
    <w:rsid w:val="004A227B"/>
    <w:rsid w:val="00517DAE"/>
    <w:rsid w:val="005360F7"/>
    <w:rsid w:val="00560EA0"/>
    <w:rsid w:val="005847FD"/>
    <w:rsid w:val="005D708E"/>
    <w:rsid w:val="005E1B1B"/>
    <w:rsid w:val="005F3F2C"/>
    <w:rsid w:val="005F5561"/>
    <w:rsid w:val="0066712B"/>
    <w:rsid w:val="006A0F06"/>
    <w:rsid w:val="006B2950"/>
    <w:rsid w:val="006C60E6"/>
    <w:rsid w:val="006F64C5"/>
    <w:rsid w:val="007C064F"/>
    <w:rsid w:val="007E5726"/>
    <w:rsid w:val="00834CC2"/>
    <w:rsid w:val="0088785E"/>
    <w:rsid w:val="00897DB8"/>
    <w:rsid w:val="00926AE6"/>
    <w:rsid w:val="00940136"/>
    <w:rsid w:val="00984E06"/>
    <w:rsid w:val="009E2817"/>
    <w:rsid w:val="009F1087"/>
    <w:rsid w:val="009F1BD9"/>
    <w:rsid w:val="009F377C"/>
    <w:rsid w:val="00A76F60"/>
    <w:rsid w:val="00A96CFC"/>
    <w:rsid w:val="00AB03FA"/>
    <w:rsid w:val="00AD0DDD"/>
    <w:rsid w:val="00AD6FA4"/>
    <w:rsid w:val="00AF0E41"/>
    <w:rsid w:val="00B24AC0"/>
    <w:rsid w:val="00B269FA"/>
    <w:rsid w:val="00B47126"/>
    <w:rsid w:val="00B923C9"/>
    <w:rsid w:val="00BF3042"/>
    <w:rsid w:val="00C129C3"/>
    <w:rsid w:val="00C63346"/>
    <w:rsid w:val="00CD05A2"/>
    <w:rsid w:val="00CF0379"/>
    <w:rsid w:val="00D06709"/>
    <w:rsid w:val="00D16BF2"/>
    <w:rsid w:val="00D616FB"/>
    <w:rsid w:val="00D709A7"/>
    <w:rsid w:val="00D74C88"/>
    <w:rsid w:val="00DC2A5C"/>
    <w:rsid w:val="00DD6486"/>
    <w:rsid w:val="00E22C8F"/>
    <w:rsid w:val="00E50D00"/>
    <w:rsid w:val="00E55F45"/>
    <w:rsid w:val="00EC058B"/>
    <w:rsid w:val="00EF3961"/>
    <w:rsid w:val="00F45CE1"/>
    <w:rsid w:val="00F54004"/>
    <w:rsid w:val="00FB6C7A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4FC1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dari\AppData\Roaming\Microsoft\Templates\Organized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2023-03-15T05:16:00Z</dcterms:created>
  <dcterms:modified xsi:type="dcterms:W3CDTF">2023-03-17T06:34:00Z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bfd73185-4263-4280-90bd-01ee844992fa</vt:lpwstr>
  </property>
</Properties>
</file>